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36389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6389" w:rsidRDefault="00356F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6389" w:rsidRDefault="00D3638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389" w:rsidRDefault="00D3638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36389" w:rsidRDefault="00356F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36389" w:rsidRDefault="00D3638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36389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6389" w:rsidRDefault="00D3638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36389" w:rsidRDefault="00356F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36389" w:rsidRDefault="00D3638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6389" w:rsidRDefault="00D3638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36389" w:rsidRDefault="00356F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36389" w:rsidRDefault="00D36389">
      <w:pPr>
        <w:pStyle w:val="Standard"/>
      </w:pPr>
    </w:p>
    <w:p w:rsidR="00D36389" w:rsidRDefault="00D36389">
      <w:pPr>
        <w:pStyle w:val="Standard"/>
      </w:pPr>
    </w:p>
    <w:p w:rsidR="00D36389" w:rsidRDefault="00356FA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36389" w:rsidRDefault="00356FA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36389" w:rsidRDefault="00356FA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40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6389" w:rsidRDefault="00356F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854DAE" w:rsidP="0091576C">
            <w:pPr>
              <w:pStyle w:val="TableContents"/>
              <w:ind w:left="629"/>
              <w:jc w:val="center"/>
            </w:pPr>
            <w:r w:rsidRPr="000D42E8">
              <w:rPr>
                <w:lang w:val="es-MX"/>
              </w:rPr>
              <w:t xml:space="preserve">Ing. </w:t>
            </w:r>
            <w:r>
              <w:rPr>
                <w:lang w:val="es-MX"/>
              </w:rPr>
              <w:t>Claudia Rodríguez Espino</w:t>
            </w: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6389" w:rsidRDefault="00356F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4DAE" w:rsidRDefault="00854DAE" w:rsidP="00854DAE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6389" w:rsidRDefault="00356F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854DAE" w:rsidP="0091576C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6389" w:rsidRDefault="00356F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854DAE" w:rsidP="0091576C">
            <w:pPr>
              <w:pStyle w:val="TableContents"/>
              <w:ind w:left="629"/>
              <w:jc w:val="center"/>
            </w:pPr>
            <w:r>
              <w:t>Práctica 2</w:t>
            </w: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6389" w:rsidRDefault="00356F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91576C" w:rsidP="0091576C">
            <w:pPr>
              <w:pStyle w:val="TableContents"/>
              <w:ind w:left="629"/>
              <w:jc w:val="center"/>
            </w:pPr>
            <w:r>
              <w:t>Osnaya Ortega Raúl</w:t>
            </w: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D36389" w:rsidP="0091576C">
            <w:pPr>
              <w:pStyle w:val="TableContents"/>
              <w:ind w:left="629"/>
              <w:jc w:val="center"/>
            </w:pPr>
          </w:p>
        </w:tc>
      </w:tr>
      <w:tr w:rsidR="00D36389" w:rsidRPr="0091576C" w:rsidTr="0091576C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Pr="0091576C" w:rsidRDefault="00356FA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1576C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Pr="0091576C" w:rsidRDefault="00854DAE" w:rsidP="0091576C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Pr="0091576C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6389" w:rsidRDefault="00356F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854DAE" w:rsidP="0091576C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6389" w:rsidRDefault="00356FA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D36389" w:rsidP="0091576C">
            <w:pPr>
              <w:pStyle w:val="TableContents"/>
              <w:ind w:left="629"/>
              <w:jc w:val="center"/>
            </w:pP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6389" w:rsidRDefault="00356FA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D36389" w:rsidP="0091576C">
            <w:pPr>
              <w:pStyle w:val="TableContents"/>
              <w:ind w:left="629"/>
              <w:jc w:val="center"/>
            </w:pPr>
          </w:p>
        </w:tc>
      </w:tr>
      <w:tr w:rsidR="00D36389" w:rsidTr="0091576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389" w:rsidRDefault="00D3638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389" w:rsidRDefault="00D36389" w:rsidP="0091576C">
            <w:pPr>
              <w:pStyle w:val="TableContents"/>
              <w:ind w:left="629"/>
              <w:jc w:val="center"/>
            </w:pPr>
          </w:p>
        </w:tc>
      </w:tr>
    </w:tbl>
    <w:p w:rsidR="00D36389" w:rsidRDefault="00D36389">
      <w:pPr>
        <w:pStyle w:val="Standard"/>
      </w:pPr>
    </w:p>
    <w:p w:rsidR="00D36389" w:rsidRDefault="00D36389">
      <w:pPr>
        <w:pStyle w:val="Standard"/>
      </w:pPr>
    </w:p>
    <w:p w:rsidR="00D36389" w:rsidRDefault="00356FA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B14048" w:rsidRPr="00357519" w:rsidRDefault="00357519" w:rsidP="00FB669E">
      <w:pPr>
        <w:pStyle w:val="Standard"/>
        <w:jc w:val="both"/>
        <w:rPr>
          <w:rFonts w:ascii="Arial" w:hAnsi="Arial" w:cs="Arial"/>
          <w:color w:val="000000"/>
          <w:sz w:val="52"/>
          <w:lang w:val="es-MX"/>
        </w:rPr>
      </w:pPr>
      <w:r w:rsidRPr="00357519">
        <w:rPr>
          <w:rFonts w:ascii="Arial" w:hAnsi="Arial" w:cs="Arial"/>
          <w:color w:val="000000"/>
          <w:sz w:val="52"/>
          <w:lang w:val="es-MX"/>
        </w:rPr>
        <w:lastRenderedPageBreak/>
        <w:t xml:space="preserve">Guía práctica de estudio 02: </w:t>
      </w:r>
      <w:r w:rsidRPr="00357519">
        <w:rPr>
          <w:rFonts w:ascii="Arial" w:hAnsi="Arial" w:cs="Arial"/>
          <w:color w:val="000000"/>
          <w:sz w:val="52"/>
          <w:lang w:val="es-MX"/>
        </w:rPr>
        <w:t>GNU/Linux</w:t>
      </w:r>
    </w:p>
    <w:p w:rsidR="00357519" w:rsidRDefault="00357519" w:rsidP="00FB669E">
      <w:pPr>
        <w:pStyle w:val="Standard"/>
        <w:jc w:val="both"/>
        <w:rPr>
          <w:rFonts w:ascii="Calibri" w:hAnsi="Calibri"/>
          <w:color w:val="000000"/>
          <w:sz w:val="22"/>
          <w:szCs w:val="22"/>
          <w:lang w:val="es-MX"/>
        </w:rPr>
      </w:pPr>
    </w:p>
    <w:p w:rsidR="00357519" w:rsidRDefault="00357519" w:rsidP="00FB669E">
      <w:pPr>
        <w:pStyle w:val="Standard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Primero hay que abrir la terminal del programa donde se empezarán a realzar los comandos.</w:t>
      </w:r>
    </w:p>
    <w:p w:rsidR="00A34287" w:rsidRDefault="00A34287" w:rsidP="00FB669E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Ya en la terminal el primer comando en ser utilizado fue el comando </w:t>
      </w:r>
      <w:r w:rsidRPr="00A34287">
        <w:rPr>
          <w:rFonts w:ascii="Calibri" w:hAnsi="Calibri"/>
          <w:b/>
          <w:i/>
          <w:color w:val="000000"/>
          <w:sz w:val="22"/>
          <w:szCs w:val="22"/>
          <w:lang w:val="es-MX"/>
        </w:rPr>
        <w:t>ls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que muestra una lista de algunos elementos del sistema. </w:t>
      </w:r>
    </w:p>
    <w:p w:rsidR="00A34287" w:rsidRDefault="00A34287" w:rsidP="00FB669E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Después se hizo uso del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>ls /home</w:t>
      </w:r>
      <w:r w:rsidR="00FB669E"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 </w:t>
      </w:r>
      <w:r w:rsidR="00FB669E">
        <w:rPr>
          <w:rFonts w:ascii="Calibri" w:hAnsi="Calibri"/>
          <w:color w:val="000000"/>
          <w:sz w:val="22"/>
          <w:szCs w:val="22"/>
          <w:lang w:val="es-MX"/>
        </w:rPr>
        <w:t xml:space="preserve">seguidamente del comando </w:t>
      </w:r>
      <w:r w:rsidR="00FB669E">
        <w:rPr>
          <w:rFonts w:ascii="Calibri" w:hAnsi="Calibri"/>
          <w:b/>
          <w:i/>
          <w:color w:val="000000"/>
          <w:sz w:val="22"/>
          <w:szCs w:val="22"/>
          <w:lang w:val="es-MX"/>
        </w:rPr>
        <w:t>t</w:t>
      </w:r>
      <w:r w:rsidR="00FB669E" w:rsidRPr="00FB669E">
        <w:rPr>
          <w:rFonts w:ascii="Calibri" w:hAnsi="Calibri"/>
          <w:b/>
          <w:i/>
          <w:color w:val="000000"/>
          <w:sz w:val="22"/>
          <w:szCs w:val="22"/>
          <w:lang w:val="es-MX"/>
        </w:rPr>
        <w:t>ouch</w:t>
      </w:r>
      <w:r w:rsidR="00FB669E"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 </w:t>
      </w:r>
      <w:r w:rsidR="00FB669E">
        <w:rPr>
          <w:rFonts w:ascii="Calibri" w:hAnsi="Calibri"/>
          <w:color w:val="000000"/>
          <w:sz w:val="22"/>
          <w:szCs w:val="22"/>
          <w:lang w:val="es-MX"/>
        </w:rPr>
        <w:t xml:space="preserve">con el cual se creó un nuevo archivo de texto con el nombre de “miena” acompañado de la extensión “.txt”. Se volvió a utilizar </w:t>
      </w:r>
      <w:r w:rsidR="00FB669E"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 w:rsidR="00FB669E">
        <w:rPr>
          <w:rFonts w:ascii="Calibri" w:hAnsi="Calibri"/>
          <w:color w:val="000000"/>
          <w:sz w:val="22"/>
          <w:szCs w:val="22"/>
          <w:lang w:val="es-MX"/>
        </w:rPr>
        <w:t>para así comprobar que el nuevo archivo se había creado exitosamente.</w:t>
      </w:r>
    </w:p>
    <w:p w:rsidR="00FB669E" w:rsidRDefault="00FB669E" w:rsidP="00FB669E">
      <w:pPr>
        <w:pStyle w:val="Standard"/>
        <w:ind w:left="720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5003D" wp14:editId="2A06FE73">
                <wp:simplePos x="0" y="0"/>
                <wp:positionH relativeFrom="column">
                  <wp:posOffset>4556760</wp:posOffset>
                </wp:positionH>
                <wp:positionV relativeFrom="paragraph">
                  <wp:posOffset>1609090</wp:posOffset>
                </wp:positionV>
                <wp:extent cx="561975" cy="2762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ECC00" id="Elipse 12" o:spid="_x0000_s1026" style="position:absolute;margin-left:358.8pt;margin-top:126.7pt;width:44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FEA64" wp14:editId="120FC86F">
                <wp:simplePos x="0" y="0"/>
                <wp:positionH relativeFrom="column">
                  <wp:posOffset>480060</wp:posOffset>
                </wp:positionH>
                <wp:positionV relativeFrom="paragraph">
                  <wp:posOffset>1520825</wp:posOffset>
                </wp:positionV>
                <wp:extent cx="1733550" cy="857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EB6C0" id="Rectángulo 11" o:spid="_x0000_s1026" style="position:absolute;margin-left:37.8pt;margin-top:119.75pt;width:136.5pt;height: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91675" wp14:editId="602F2898">
                <wp:simplePos x="0" y="0"/>
                <wp:positionH relativeFrom="column">
                  <wp:posOffset>480060</wp:posOffset>
                </wp:positionH>
                <wp:positionV relativeFrom="paragraph">
                  <wp:posOffset>1387475</wp:posOffset>
                </wp:positionV>
                <wp:extent cx="1524000" cy="1333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79DB2" id="Rectángulo 10" o:spid="_x0000_s1026" style="position:absolute;margin-left:37.8pt;margin-top:109.25pt;width:120pt;height:1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541DD" wp14:editId="722C8250">
                <wp:simplePos x="0" y="0"/>
                <wp:positionH relativeFrom="column">
                  <wp:posOffset>480060</wp:posOffset>
                </wp:positionH>
                <wp:positionV relativeFrom="paragraph">
                  <wp:posOffset>280035</wp:posOffset>
                </wp:positionV>
                <wp:extent cx="1428750" cy="1047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809DD" id="Rectángulo 9" o:spid="_x0000_s1026" style="position:absolute;margin-left:37.8pt;margin-top:22.05pt;width:112.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" filled="f" strokecolor="red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w:drawing>
          <wp:inline distT="0" distB="0" distL="0" distR="0" wp14:anchorId="30903EC2" wp14:editId="28C47085">
            <wp:extent cx="5915025" cy="2038350"/>
            <wp:effectExtent l="19050" t="19050" r="28575" b="19050"/>
            <wp:docPr id="8" name="Imagen 8" descr="https://lh5.googleusercontent.com/3bORcz6Jt2k6IFsVlhD-1rRKhxWDZ4Z6dXIZdDjMJHCmjSl_TkYRu_iLuvIbkJkc638T7DZFo7agKIQ4COsavoDazQdjjh_gF_fKbaZFYG_ja1-mQ3gXy19gCYkvpJYrzYXBF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3bORcz6Jt2k6IFsVlhD-1rRKhxWDZ4Z6dXIZdDjMJHCmjSl_TkYRu_iLuvIbkJkc638T7DZFo7agKIQ4COsavoDazQdjjh_gF_fKbaZFYG_ja1-mQ3gXy19gCYkvpJYrzYXBFpI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7"/>
                    <a:stretch/>
                  </pic:blipFill>
                  <pic:spPr bwMode="auto">
                    <a:xfrm>
                      <a:off x="0" y="0"/>
                      <a:ext cx="5915025" cy="2038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287" w:rsidRDefault="00FB669E" w:rsidP="00DF64AE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 w:rsidRPr="00FB669E">
        <w:rPr>
          <w:rFonts w:ascii="Calibri" w:hAnsi="Calibri"/>
          <w:color w:val="000000"/>
          <w:sz w:val="22"/>
          <w:szCs w:val="22"/>
          <w:lang w:val="es-MX"/>
        </w:rPr>
        <w:t xml:space="preserve">Siguiendo con las actividades realizamos una carpeta con el comando </w:t>
      </w:r>
      <w:r w:rsidRPr="00FB669E"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mkdir </w:t>
      </w:r>
      <w:r w:rsidRPr="00FB669E">
        <w:rPr>
          <w:rFonts w:ascii="Calibri" w:hAnsi="Calibri"/>
          <w:color w:val="000000"/>
          <w:sz w:val="22"/>
          <w:szCs w:val="22"/>
          <w:lang w:val="es-MX"/>
        </w:rPr>
        <w:t>con el nombre de “fundamentos”</w:t>
      </w:r>
      <w:r w:rsidR="00745EA2">
        <w:rPr>
          <w:rFonts w:ascii="Calibri" w:hAnsi="Calibri"/>
          <w:color w:val="000000"/>
          <w:sz w:val="22"/>
          <w:szCs w:val="22"/>
          <w:lang w:val="es-MX"/>
        </w:rPr>
        <w:t xml:space="preserve"> y una vez más </w:t>
      </w:r>
      <w:r w:rsidR="00745EA2">
        <w:rPr>
          <w:rFonts w:ascii="Calibri" w:hAnsi="Calibri"/>
          <w:b/>
          <w:i/>
          <w:color w:val="000000"/>
          <w:sz w:val="22"/>
          <w:szCs w:val="22"/>
          <w:lang w:val="es-MX"/>
        </w:rPr>
        <w:t>ls</w:t>
      </w:r>
      <w:r w:rsidR="00745EA2">
        <w:rPr>
          <w:rFonts w:ascii="Calibri" w:hAnsi="Calibri"/>
          <w:color w:val="000000"/>
          <w:sz w:val="22"/>
          <w:szCs w:val="22"/>
          <w:lang w:val="es-MX"/>
        </w:rPr>
        <w:t xml:space="preserve"> para comprobar.</w:t>
      </w:r>
    </w:p>
    <w:p w:rsidR="00745EA2" w:rsidRPr="00745EA2" w:rsidRDefault="00745EA2" w:rsidP="00745EA2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Introducimos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cd </w:t>
      </w:r>
      <w:r>
        <w:rPr>
          <w:rFonts w:ascii="Calibri" w:hAnsi="Calibri"/>
          <w:i/>
          <w:color w:val="000000"/>
          <w:sz w:val="22"/>
          <w:szCs w:val="22"/>
          <w:lang w:val="es-MX"/>
        </w:rPr>
        <w:t>fundamentos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s-MX"/>
        </w:rPr>
        <w:t>para así situarnos en la carpeta recién creada</w:t>
      </w:r>
    </w:p>
    <w:p w:rsidR="00FB669E" w:rsidRDefault="00745EA2" w:rsidP="00745EA2">
      <w:pPr>
        <w:pStyle w:val="Standard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5E883" wp14:editId="17D59BDF">
                <wp:simplePos x="0" y="0"/>
                <wp:positionH relativeFrom="column">
                  <wp:posOffset>22860</wp:posOffset>
                </wp:positionH>
                <wp:positionV relativeFrom="paragraph">
                  <wp:posOffset>555625</wp:posOffset>
                </wp:positionV>
                <wp:extent cx="1733550" cy="857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6E698" id="Rectángulo 17" o:spid="_x0000_s1026" style="position:absolute;margin-left:1.8pt;margin-top:43.75pt;width:136.5pt;height: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" filled="f" strokecolor="red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968EA" wp14:editId="61CACDF8">
                <wp:simplePos x="0" y="0"/>
                <wp:positionH relativeFrom="column">
                  <wp:posOffset>22860</wp:posOffset>
                </wp:positionH>
                <wp:positionV relativeFrom="paragraph">
                  <wp:posOffset>22225</wp:posOffset>
                </wp:positionV>
                <wp:extent cx="1524000" cy="857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16DD" id="Rectángulo 15" o:spid="_x0000_s1026" style="position:absolute;margin-left:1.8pt;margin-top:1.75pt;width:120pt;height: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C91C3" wp14:editId="6080CA8B">
                <wp:simplePos x="0" y="0"/>
                <wp:positionH relativeFrom="column">
                  <wp:posOffset>22860</wp:posOffset>
                </wp:positionH>
                <wp:positionV relativeFrom="paragraph">
                  <wp:posOffset>241300</wp:posOffset>
                </wp:positionV>
                <wp:extent cx="1981200" cy="857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E8AF" id="Rectángulo 16" o:spid="_x0000_s1026" style="position:absolute;margin-left:1.8pt;margin-top:19pt;width:156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" filled="f" strokecolor="red" strokeweight="1pt"/>
            </w:pict>
          </mc:Fallback>
        </mc:AlternateContent>
      </w:r>
      <w:r w:rsidR="00FB669E"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w:drawing>
          <wp:inline distT="0" distB="0" distL="0" distR="0" wp14:anchorId="47E71521" wp14:editId="07227CA4">
            <wp:extent cx="5915025" cy="619125"/>
            <wp:effectExtent l="19050" t="19050" r="28575" b="28575"/>
            <wp:docPr id="13" name="Imagen 13" descr="https://lh5.googleusercontent.com/3bORcz6Jt2k6IFsVlhD-1rRKhxWDZ4Z6dXIZdDjMJHCmjSl_TkYRu_iLuvIbkJkc638T7DZFo7agKIQ4COsavoDazQdjjh_gF_fKbaZFYG_ja1-mQ3gXy19gCYkvpJYrzYXBF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3bORcz6Jt2k6IFsVlhD-1rRKhxWDZ4Z6dXIZdDjMJHCmjSl_TkYRu_iLuvIbkJkc638T7DZFo7agKIQ4COsavoDazQdjjh_gF_fKbaZFYG_ja1-mQ3gXy19gCYkvpJYrzYXBFpI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39" b="16147"/>
                    <a:stretch/>
                  </pic:blipFill>
                  <pic:spPr bwMode="auto">
                    <a:xfrm>
                      <a:off x="0" y="0"/>
                      <a:ext cx="5915025" cy="6191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EA2" w:rsidRPr="00745EA2" w:rsidRDefault="00745EA2" w:rsidP="00745EA2">
      <w:pPr>
        <w:pStyle w:val="Standard"/>
        <w:ind w:left="720"/>
        <w:jc w:val="both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745EA2" w:rsidP="00C91E8D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Se realizó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>clear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 para así limpiar la terminal una vez más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para volver a mostrar los </w:t>
      </w:r>
      <w:r w:rsidR="00C91E8D">
        <w:rPr>
          <w:rFonts w:ascii="Calibri" w:hAnsi="Calibri"/>
          <w:color w:val="000000"/>
          <w:sz w:val="22"/>
          <w:szCs w:val="22"/>
          <w:lang w:val="es-MX"/>
        </w:rPr>
        <w:t>elementos.</w:t>
      </w:r>
    </w:p>
    <w:p w:rsidR="00745EA2" w:rsidRPr="00C91E8D" w:rsidRDefault="00C91E8D" w:rsidP="00357519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Se empleó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cp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con el archivo “miena.txt” para realizar una copia del mismo con el nombre de “miena2.txt” y con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>se volvió a comprobar que se llevó a cabo con éxito.</w:t>
      </w:r>
    </w:p>
    <w:p w:rsidR="00A34287" w:rsidRDefault="007D085E" w:rsidP="00C91E8D">
      <w:pPr>
        <w:pStyle w:val="Standard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7B695" wp14:editId="2F142981">
                <wp:simplePos x="0" y="0"/>
                <wp:positionH relativeFrom="column">
                  <wp:posOffset>2680335</wp:posOffset>
                </wp:positionH>
                <wp:positionV relativeFrom="paragraph">
                  <wp:posOffset>605790</wp:posOffset>
                </wp:positionV>
                <wp:extent cx="685800" cy="3238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D72AE" id="Elipse 21" o:spid="_x0000_s1026" style="position:absolute;margin-left:211.05pt;margin-top:47.7pt;width:54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5933D" wp14:editId="6CBE3E7C">
                <wp:simplePos x="0" y="0"/>
                <wp:positionH relativeFrom="column">
                  <wp:posOffset>22860</wp:posOffset>
                </wp:positionH>
                <wp:positionV relativeFrom="paragraph">
                  <wp:posOffset>434340</wp:posOffset>
                </wp:positionV>
                <wp:extent cx="2400300" cy="857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7BE8" id="Rectángulo 19" o:spid="_x0000_s1026" style="position:absolute;margin-left:1.8pt;margin-top:34.2pt;width:189pt;height: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" filled="f" strokecolor="red" strokeweight="1pt"/>
            </w:pict>
          </mc:Fallback>
        </mc:AlternateContent>
      </w:r>
      <w:r w:rsidR="00A34287"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w:drawing>
          <wp:inline distT="0" distB="0" distL="0" distR="0" wp14:anchorId="7D8382CB" wp14:editId="393DAA25">
            <wp:extent cx="6113780" cy="866775"/>
            <wp:effectExtent l="19050" t="19050" r="20320" b="28575"/>
            <wp:docPr id="6" name="Imagen 6" descr="https://lh5.googleusercontent.com/SGS8o49SJ2O17pUG1_ibib0F0hGyvLOhmpU_puLO1PUhTS0MWQA5yfiOZgamLj49nfGV3NjSB51q8FB0bNkQsUAAKh7oOlEVdORvkP56hatiD_8ClAkJjtRM0prVWn5Oy2ndg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SGS8o49SJ2O17pUG1_ibib0F0hGyvLOhmpU_puLO1PUhTS0MWQA5yfiOZgamLj49nfGV3NjSB51q8FB0bNkQsUAAKh7oOlEVdORvkP56hatiD_8ClAkJjtRM0prVWn5Oy2ndgiu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9" b="78642"/>
                    <a:stretch/>
                  </pic:blipFill>
                  <pic:spPr bwMode="auto">
                    <a:xfrm>
                      <a:off x="0" y="0"/>
                      <a:ext cx="6118427" cy="8674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E8D" w:rsidRPr="00C91E8D" w:rsidRDefault="00C91E8D" w:rsidP="00357519">
      <w:pPr>
        <w:pStyle w:val="Standard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mv </w:t>
      </w:r>
      <w:r>
        <w:rPr>
          <w:rFonts w:ascii="Calibri" w:hAnsi="Calibri"/>
          <w:color w:val="000000"/>
          <w:sz w:val="22"/>
          <w:szCs w:val="22"/>
          <w:lang w:val="es-MX"/>
        </w:rPr>
        <w:t>se movió el archivo “miena2.txt” y posteriormente también “miena.txt” a la carpeta “fundamentos”.</w:t>
      </w:r>
    </w:p>
    <w:p w:rsidR="00A34287" w:rsidRDefault="007D085E" w:rsidP="00C91E8D">
      <w:pPr>
        <w:pStyle w:val="Standard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030B6" wp14:editId="31198C49">
                <wp:simplePos x="0" y="0"/>
                <wp:positionH relativeFrom="column">
                  <wp:posOffset>22860</wp:posOffset>
                </wp:positionH>
                <wp:positionV relativeFrom="paragraph">
                  <wp:posOffset>512445</wp:posOffset>
                </wp:positionV>
                <wp:extent cx="2724150" cy="1333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5E41B" id="Rectángulo 22" o:spid="_x0000_s1026" style="position:absolute;margin-left:1.8pt;margin-top:40.35pt;width:214.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" filled="f" strokecolor="red" strokeweight="1pt"/>
            </w:pict>
          </mc:Fallback>
        </mc:AlternateContent>
      </w:r>
      <w:r w:rsidR="00A34287"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w:drawing>
          <wp:inline distT="0" distB="0" distL="0" distR="0" wp14:anchorId="3219FE29" wp14:editId="2A3842F0">
            <wp:extent cx="6391910" cy="1123950"/>
            <wp:effectExtent l="19050" t="19050" r="27940" b="19050"/>
            <wp:docPr id="7" name="Imagen 7" descr="https://lh3.googleusercontent.com/zxcl4wwfpQqLNd26Y5f0QGax62RUxBE1f4SNPJue39aI1SIVbDRRoVVE3TEXprfz_9fH-6fp3OZqdsUzc8LtljzVM1PJgE2lR-WFdyxYR67CD91ZqvhIOnTX8mCs6SgJLqH2wT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zxcl4wwfpQqLNd26Y5f0QGax62RUxBE1f4SNPJue39aI1SIVbDRRoVVE3TEXprfz_9fH-6fp3OZqdsUzc8LtljzVM1PJgE2lR-WFdyxYR67CD91ZqvhIOnTX8mCs6SgJLqH2wTdj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1" r="7246" b="40446"/>
                    <a:stretch/>
                  </pic:blipFill>
                  <pic:spPr bwMode="auto">
                    <a:xfrm>
                      <a:off x="0" y="0"/>
                      <a:ext cx="6399980" cy="11253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C91E8D" w:rsidRDefault="00C91E8D" w:rsidP="00C91E8D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lastRenderedPageBreak/>
        <w:t xml:space="preserve">Nos ubicamos en la carpeta “fundamentos” 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>cd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 y 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>mostramos sus elementos.</w:t>
      </w:r>
    </w:p>
    <w:p w:rsidR="00C91E8D" w:rsidRDefault="00C91E8D" w:rsidP="00C91E8D">
      <w:pPr>
        <w:pStyle w:val="Standard"/>
        <w:numPr>
          <w:ilvl w:val="0"/>
          <w:numId w:val="2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Finalmente con el comando </w:t>
      </w:r>
      <w:r w:rsidRPr="00C91E8D">
        <w:rPr>
          <w:rFonts w:ascii="Calibri" w:hAnsi="Calibri"/>
          <w:b/>
          <w:i/>
          <w:color w:val="000000"/>
          <w:sz w:val="22"/>
          <w:szCs w:val="22"/>
          <w:lang w:val="es-MX"/>
        </w:rPr>
        <w:t>rm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se eliminó el archivo “miena2.txt” y con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se corroboro la acción </w:t>
      </w:r>
      <w:r w:rsidR="00DF1A2F">
        <w:rPr>
          <w:rFonts w:ascii="Calibri" w:hAnsi="Calibri"/>
          <w:color w:val="000000"/>
          <w:sz w:val="22"/>
          <w:szCs w:val="22"/>
          <w:lang w:val="es-MX"/>
        </w:rPr>
        <w:t>realizada</w:t>
      </w:r>
      <w:r>
        <w:rPr>
          <w:rFonts w:ascii="Calibri" w:hAnsi="Calibri"/>
          <w:color w:val="000000"/>
          <w:sz w:val="22"/>
          <w:szCs w:val="22"/>
          <w:lang w:val="es-MX"/>
        </w:rPr>
        <w:t>.</w:t>
      </w:r>
    </w:p>
    <w:p w:rsidR="00C91E8D" w:rsidRDefault="00C91E8D" w:rsidP="00C91E8D">
      <w:pPr>
        <w:pStyle w:val="Standard"/>
        <w:ind w:left="360"/>
        <w:jc w:val="both"/>
        <w:rPr>
          <w:rFonts w:ascii="Calibri" w:hAnsi="Calibri"/>
          <w:color w:val="000000"/>
          <w:sz w:val="22"/>
          <w:szCs w:val="22"/>
          <w:lang w:val="es-MX"/>
        </w:rPr>
      </w:pPr>
    </w:p>
    <w:p w:rsidR="00A34287" w:rsidRDefault="007D085E" w:rsidP="00C91E8D">
      <w:pPr>
        <w:pStyle w:val="Standard"/>
        <w:jc w:val="center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8DC19" wp14:editId="54D09016">
                <wp:simplePos x="0" y="0"/>
                <wp:positionH relativeFrom="column">
                  <wp:posOffset>1022985</wp:posOffset>
                </wp:positionH>
                <wp:positionV relativeFrom="paragraph">
                  <wp:posOffset>22860</wp:posOffset>
                </wp:positionV>
                <wp:extent cx="3067050" cy="2190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1D19" id="Rectángulo 24" o:spid="_x0000_s1026" style="position:absolute;margin-left:80.55pt;margin-top:1.8pt;width:241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" filled="f" strokecolor="red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52FA3" wp14:editId="49B15868">
                <wp:simplePos x="0" y="0"/>
                <wp:positionH relativeFrom="column">
                  <wp:posOffset>1022985</wp:posOffset>
                </wp:positionH>
                <wp:positionV relativeFrom="paragraph">
                  <wp:posOffset>594360</wp:posOffset>
                </wp:positionV>
                <wp:extent cx="3924300" cy="18097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BC997" id="Rectángulo 23" o:spid="_x0000_s1026" style="position:absolute;margin-left:80.55pt;margin-top:46.8pt;width:309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" filled="f" strokecolor="red" strokeweight="1pt"/>
            </w:pict>
          </mc:Fallback>
        </mc:AlternateContent>
      </w:r>
      <w:r w:rsidR="00357519">
        <w:rPr>
          <w:rFonts w:ascii="Arial" w:hAnsi="Arial" w:cs="Arial"/>
          <w:noProof/>
          <w:color w:val="000000"/>
          <w:sz w:val="22"/>
          <w:szCs w:val="22"/>
          <w:lang w:val="es-MX" w:eastAsia="es-MX" w:bidi="ar-SA"/>
        </w:rPr>
        <w:drawing>
          <wp:inline distT="0" distB="0" distL="0" distR="0">
            <wp:extent cx="4581525" cy="1400391"/>
            <wp:effectExtent l="19050" t="19050" r="9525" b="28575"/>
            <wp:docPr id="3" name="Imagen 3" descr="https://lh4.googleusercontent.com/N8ST-atofmE-W2TW2RUPtLFHCkiS7UuPixmCJ1sf2fiaG1HTYnSFt2WjOW7i01lerxguwCHEXtbZV_8qM79Azs78WKtIrR6dNsfiTsKlRKQ-wf3ddcOJWiU0e1OWfhbrrxMiA7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8ST-atofmE-W2TW2RUPtLFHCkiS7UuPixmCJ1sf2fiaG1HTYnSFt2WjOW7i01lerxguwCHEXtbZV_8qM79Azs78WKtIrR6dNsfiTsKlRKQ-wf3ddcOJWiU0e1OWfhbrrxMiA7Wb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27"/>
                    <a:stretch/>
                  </pic:blipFill>
                  <pic:spPr bwMode="auto">
                    <a:xfrm>
                      <a:off x="0" y="0"/>
                      <a:ext cx="4616661" cy="1411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282" w:rsidRDefault="00520282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357519" w:rsidRDefault="00F1417B" w:rsidP="00357519">
      <w:pPr>
        <w:pStyle w:val="Standard"/>
        <w:rPr>
          <w:rFonts w:ascii="Calibri" w:hAnsi="Calibri"/>
          <w:b/>
          <w:color w:val="000000"/>
          <w:sz w:val="22"/>
          <w:szCs w:val="22"/>
          <w:lang w:val="es-MX"/>
        </w:rPr>
      </w:pPr>
      <w:r>
        <w:rPr>
          <w:rFonts w:ascii="Calibri" w:hAnsi="Calibri"/>
          <w:b/>
          <w:color w:val="000000"/>
          <w:sz w:val="22"/>
          <w:szCs w:val="22"/>
          <w:lang w:val="es-MX"/>
        </w:rPr>
        <w:t>CONCLUSIÓN:</w:t>
      </w:r>
    </w:p>
    <w:p w:rsidR="00F1417B" w:rsidRPr="00F1417B" w:rsidRDefault="00F1417B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Aprendimos a utilizar los comandos básicos para los sistemas de archivos y entendí un poco más sobre el funcionamiento de éstos y de una computadora en general.</w:t>
      </w:r>
      <w:bookmarkStart w:id="0" w:name="_GoBack"/>
      <w:bookmarkEnd w:id="0"/>
    </w:p>
    <w:p w:rsidR="00520282" w:rsidRDefault="00520282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520282" w:rsidRDefault="00520282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p w:rsidR="00520282" w:rsidRPr="00357519" w:rsidRDefault="00520282" w:rsidP="00357519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sectPr w:rsidR="00520282" w:rsidRPr="0035751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FA6" w:rsidRDefault="00356FA6">
      <w:r>
        <w:separator/>
      </w:r>
    </w:p>
  </w:endnote>
  <w:endnote w:type="continuationSeparator" w:id="0">
    <w:p w:rsidR="00356FA6" w:rsidRDefault="0035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FA6" w:rsidRDefault="00356FA6">
      <w:r>
        <w:rPr>
          <w:color w:val="000000"/>
        </w:rPr>
        <w:separator/>
      </w:r>
    </w:p>
  </w:footnote>
  <w:footnote w:type="continuationSeparator" w:id="0">
    <w:p w:rsidR="00356FA6" w:rsidRDefault="0035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28D0"/>
    <w:multiLevelType w:val="hybridMultilevel"/>
    <w:tmpl w:val="E08039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51BA7"/>
    <w:multiLevelType w:val="hybridMultilevel"/>
    <w:tmpl w:val="FE92D1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03905"/>
    <w:multiLevelType w:val="hybridMultilevel"/>
    <w:tmpl w:val="81366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A34E1"/>
    <w:multiLevelType w:val="hybridMultilevel"/>
    <w:tmpl w:val="944EF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36389"/>
    <w:rsid w:val="000C1D7C"/>
    <w:rsid w:val="00356FA6"/>
    <w:rsid w:val="00357519"/>
    <w:rsid w:val="00520282"/>
    <w:rsid w:val="00745EA2"/>
    <w:rsid w:val="007D085E"/>
    <w:rsid w:val="00854DAE"/>
    <w:rsid w:val="0091576C"/>
    <w:rsid w:val="00974DDD"/>
    <w:rsid w:val="00A34287"/>
    <w:rsid w:val="00B14048"/>
    <w:rsid w:val="00C91E8D"/>
    <w:rsid w:val="00D36389"/>
    <w:rsid w:val="00DF1A2F"/>
    <w:rsid w:val="00F1417B"/>
    <w:rsid w:val="00FB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C42923-37AC-4934-AB25-12938C2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19DB-701C-4134-BD17-46A7B4B1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Raúl Osnaya</cp:lastModifiedBy>
  <cp:revision>2</cp:revision>
  <dcterms:created xsi:type="dcterms:W3CDTF">2019-02-23T00:41:00Z</dcterms:created>
  <dcterms:modified xsi:type="dcterms:W3CDTF">2019-02-23T00:41:00Z</dcterms:modified>
</cp:coreProperties>
</file>